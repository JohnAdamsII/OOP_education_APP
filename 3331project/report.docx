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FFD5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DD3D515" wp14:editId="54123A08">
            <wp:extent cx="3657600" cy="4111811"/>
            <wp:effectExtent l="0" t="0" r="0" b="317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1181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391CC86" w14:textId="3B60286A" w:rsidR="0048414F" w:rsidRPr="0048414F" w:rsidRDefault="0048414F" w:rsidP="0048414F">
      <w:pPr>
        <w:pStyle w:val="Title"/>
        <w:tabs>
          <w:tab w:val="center" w:pos="4320"/>
          <w:tab w:val="left" w:pos="7845"/>
        </w:tabs>
        <w:jc w:val="left"/>
        <w:rPr>
          <w:sz w:val="56"/>
          <w:szCs w:val="56"/>
        </w:rPr>
      </w:pPr>
      <w:r>
        <w:rPr>
          <w:sz w:val="56"/>
          <w:szCs w:val="56"/>
        </w:rPr>
        <w:tab/>
      </w:r>
      <w:r w:rsidR="00A13CE5" w:rsidRPr="0048414F">
        <w:rPr>
          <w:sz w:val="56"/>
          <w:szCs w:val="56"/>
        </w:rPr>
        <w:t>OOP Final Project</w:t>
      </w:r>
      <w:r>
        <w:rPr>
          <w:sz w:val="56"/>
          <w:szCs w:val="56"/>
        </w:rPr>
        <w:tab/>
      </w:r>
    </w:p>
    <w:p w14:paraId="15B9CD64" w14:textId="6E52FEAE" w:rsidR="00C6554A" w:rsidRPr="0048414F" w:rsidRDefault="00A13CE5" w:rsidP="00C6554A">
      <w:pPr>
        <w:pStyle w:val="Subtitle"/>
        <w:rPr>
          <w:sz w:val="56"/>
          <w:szCs w:val="56"/>
        </w:rPr>
      </w:pPr>
      <w:r w:rsidRPr="0048414F">
        <w:rPr>
          <w:sz w:val="56"/>
          <w:szCs w:val="56"/>
        </w:rPr>
        <w:t>By John adams</w:t>
      </w:r>
    </w:p>
    <w:p w14:paraId="14093FBC" w14:textId="7F1E1066" w:rsidR="00C6554A" w:rsidRPr="00A13CE5" w:rsidRDefault="00A13CE5" w:rsidP="00C6554A">
      <w:pPr>
        <w:pStyle w:val="ContactInfo"/>
        <w:rPr>
          <w:b/>
        </w:rPr>
      </w:pPr>
      <w:r w:rsidRPr="0048414F">
        <w:rPr>
          <w:rFonts w:ascii="Times New Roman" w:hAnsi="Times New Roman" w:cs="Times New Roman"/>
          <w:b/>
          <w:sz w:val="56"/>
          <w:szCs w:val="56"/>
        </w:rPr>
        <w:t xml:space="preserve">U08601509 </w:t>
      </w:r>
      <w:r w:rsidR="00C6554A" w:rsidRPr="0048414F">
        <w:rPr>
          <w:b/>
          <w:sz w:val="56"/>
          <w:szCs w:val="56"/>
        </w:rPr>
        <w:t xml:space="preserve">| </w:t>
      </w:r>
      <w:r w:rsidRPr="0048414F">
        <w:rPr>
          <w:rFonts w:ascii="Times New Roman" w:hAnsi="Times New Roman" w:cs="Times New Roman"/>
          <w:b/>
          <w:sz w:val="56"/>
          <w:szCs w:val="56"/>
        </w:rPr>
        <w:t>COP3331-001</w:t>
      </w:r>
      <w:r w:rsidR="00C6554A" w:rsidRPr="0048414F">
        <w:rPr>
          <w:b/>
          <w:sz w:val="56"/>
          <w:szCs w:val="56"/>
        </w:rPr>
        <w:t xml:space="preserve"> | </w:t>
      </w:r>
      <w:r w:rsidRPr="0048414F">
        <w:rPr>
          <w:rFonts w:ascii="Times New Roman" w:hAnsi="Times New Roman" w:cs="Times New Roman"/>
          <w:b/>
          <w:sz w:val="56"/>
          <w:szCs w:val="56"/>
        </w:rPr>
        <w:t>4/</w:t>
      </w:r>
      <w:r w:rsidR="00B519E7">
        <w:rPr>
          <w:rFonts w:ascii="Times New Roman" w:hAnsi="Times New Roman" w:cs="Times New Roman"/>
          <w:b/>
          <w:sz w:val="56"/>
          <w:szCs w:val="56"/>
        </w:rPr>
        <w:t>2</w:t>
      </w:r>
      <w:r w:rsidRPr="0048414F">
        <w:rPr>
          <w:rFonts w:ascii="Times New Roman" w:hAnsi="Times New Roman" w:cs="Times New Roman"/>
          <w:b/>
          <w:sz w:val="56"/>
          <w:szCs w:val="56"/>
        </w:rPr>
        <w:t>1/18</w:t>
      </w:r>
      <w:r w:rsidR="00C6554A" w:rsidRPr="00A13CE5">
        <w:rPr>
          <w:b/>
        </w:rPr>
        <w:br w:type="page"/>
      </w:r>
    </w:p>
    <w:p w14:paraId="0BB313A1" w14:textId="2C3996FB" w:rsidR="00C6554A" w:rsidRDefault="00036168" w:rsidP="00036168">
      <w:pPr>
        <w:pStyle w:val="Heading1"/>
      </w:pPr>
      <w:r>
        <w:lastRenderedPageBreak/>
        <w:t>Contents of zip file 3331project.zip</w:t>
      </w:r>
    </w:p>
    <w:p w14:paraId="18C4B231" w14:textId="2D9526F0" w:rsidR="00036168" w:rsidRDefault="00036168" w:rsidP="00036168">
      <w:r>
        <w:t>The most important files inside the zip folder are in a folder named “</w:t>
      </w:r>
      <w:r w:rsidR="00155DD7">
        <w:rPr>
          <w:b/>
          <w:u w:val="single"/>
        </w:rPr>
        <w:t>myprogram</w:t>
      </w:r>
      <w:r>
        <w:t>”</w:t>
      </w:r>
      <w:bookmarkStart w:id="5" w:name="_GoBack"/>
      <w:bookmarkEnd w:id="5"/>
    </w:p>
    <w:p w14:paraId="464AE762" w14:textId="77D1EE3C" w:rsidR="00036168" w:rsidRDefault="00036168" w:rsidP="00036168">
      <w:r>
        <w:t>Which contains:</w:t>
      </w:r>
    </w:p>
    <w:p w14:paraId="4BAD6BAF" w14:textId="28CD4113" w:rsidR="00036168" w:rsidRDefault="009025B7" w:rsidP="00036168">
      <w:pPr>
        <w:pStyle w:val="ListParagraph"/>
        <w:numPr>
          <w:ilvl w:val="0"/>
          <w:numId w:val="18"/>
        </w:numPr>
      </w:pPr>
      <w:r>
        <w:t>Main.cpp (all source code in this file)</w:t>
      </w:r>
    </w:p>
    <w:p w14:paraId="654646AC" w14:textId="7B455481" w:rsidR="009025B7" w:rsidRDefault="009025B7" w:rsidP="00036168">
      <w:pPr>
        <w:pStyle w:val="ListParagraph"/>
        <w:numPr>
          <w:ilvl w:val="0"/>
          <w:numId w:val="18"/>
        </w:numPr>
      </w:pPr>
      <w:r>
        <w:t xml:space="preserve">Main.exe </w:t>
      </w:r>
    </w:p>
    <w:p w14:paraId="2DC7D146" w14:textId="584A16EF" w:rsidR="009025B7" w:rsidRDefault="001F4FD8" w:rsidP="00036168">
      <w:pPr>
        <w:pStyle w:val="ListParagraph"/>
        <w:numPr>
          <w:ilvl w:val="0"/>
          <w:numId w:val="18"/>
        </w:numPr>
      </w:pPr>
      <w:r>
        <w:t>p</w:t>
      </w:r>
      <w:r w:rsidR="009025B7">
        <w:t>asswords.txt and scores.txt</w:t>
      </w:r>
    </w:p>
    <w:p w14:paraId="36B00048" w14:textId="66642BD8" w:rsidR="00904FD6" w:rsidRDefault="001F4FD8" w:rsidP="00036168">
      <w:pPr>
        <w:pStyle w:val="ListParagraph"/>
        <w:numPr>
          <w:ilvl w:val="0"/>
          <w:numId w:val="18"/>
        </w:numPr>
      </w:pPr>
      <w:r>
        <w:t>r</w:t>
      </w:r>
      <w:r w:rsidR="00904FD6">
        <w:t>unproject.bat</w:t>
      </w:r>
    </w:p>
    <w:p w14:paraId="2BF2FD5F" w14:textId="23EF01AD" w:rsidR="005C387C" w:rsidRDefault="005C387C" w:rsidP="005C387C">
      <w:pPr>
        <w:pStyle w:val="ListParagraph"/>
      </w:pPr>
    </w:p>
    <w:p w14:paraId="23200D5C" w14:textId="07FDB8C0" w:rsidR="005C387C" w:rsidRPr="005C387C" w:rsidRDefault="005C387C" w:rsidP="005C387C">
      <w:pPr>
        <w:pStyle w:val="ListParagraph"/>
        <w:rPr>
          <w:b/>
          <w:u w:val="single"/>
        </w:rPr>
      </w:pPr>
      <w:proofErr w:type="gramStart"/>
      <w:r w:rsidRPr="005C387C">
        <w:rPr>
          <w:b/>
          <w:u w:val="single"/>
        </w:rPr>
        <w:t>Also</w:t>
      </w:r>
      <w:proofErr w:type="gramEnd"/>
      <w:r w:rsidRPr="005C387C">
        <w:rPr>
          <w:b/>
          <w:u w:val="single"/>
        </w:rPr>
        <w:t xml:space="preserve"> inside 331project.zip</w:t>
      </w:r>
      <w:r w:rsidR="00BD0C40">
        <w:rPr>
          <w:b/>
          <w:u w:val="single"/>
        </w:rPr>
        <w:t xml:space="preserve"> but outside </w:t>
      </w:r>
      <w:proofErr w:type="spellStart"/>
      <w:r w:rsidR="00BD0C40">
        <w:rPr>
          <w:b/>
          <w:u w:val="single"/>
        </w:rPr>
        <w:t>Final_project</w:t>
      </w:r>
      <w:proofErr w:type="spellEnd"/>
      <w:r w:rsidR="00BD0C40">
        <w:rPr>
          <w:b/>
          <w:u w:val="single"/>
        </w:rPr>
        <w:t xml:space="preserve"> folder</w:t>
      </w:r>
    </w:p>
    <w:p w14:paraId="5C38AC81" w14:textId="2843A02B" w:rsidR="00550B99" w:rsidRDefault="00550B99" w:rsidP="00036168">
      <w:pPr>
        <w:pStyle w:val="ListParagraph"/>
        <w:numPr>
          <w:ilvl w:val="0"/>
          <w:numId w:val="18"/>
        </w:numPr>
      </w:pPr>
      <w:r>
        <w:t>report.docx (this report)</w:t>
      </w:r>
    </w:p>
    <w:p w14:paraId="6328B54C" w14:textId="1E854E6D" w:rsidR="00483D85" w:rsidRDefault="00483D85" w:rsidP="00483D85">
      <w:r>
        <w:t xml:space="preserve">The runproject.bat simply runs main.exe (start main.exe in </w:t>
      </w:r>
      <w:proofErr w:type="spellStart"/>
      <w:r>
        <w:t>cmd</w:t>
      </w:r>
      <w:proofErr w:type="spellEnd"/>
      <w:r>
        <w:t xml:space="preserve">) since I have put all source code into </w:t>
      </w:r>
      <w:r w:rsidR="00006D23">
        <w:t>the main.</w:t>
      </w:r>
      <w:r>
        <w:t>cpp file.</w:t>
      </w:r>
    </w:p>
    <w:p w14:paraId="56AD8723" w14:textId="312FB326" w:rsidR="00904FD6" w:rsidRDefault="00904FD6" w:rsidP="00904FD6">
      <w:r>
        <w:t>The classes used in the program are below:</w:t>
      </w:r>
    </w:p>
    <w:p w14:paraId="0DF88C0E" w14:textId="11EA5ED1" w:rsidR="00904FD6" w:rsidRDefault="00904FD6" w:rsidP="00904FD6">
      <w:pPr>
        <w:pStyle w:val="ListParagraph"/>
        <w:numPr>
          <w:ilvl w:val="0"/>
          <w:numId w:val="19"/>
        </w:numPr>
      </w:pPr>
      <w:r>
        <w:t>User</w:t>
      </w:r>
      <w:r w:rsidR="00483D85">
        <w:t xml:space="preserve"> </w:t>
      </w:r>
    </w:p>
    <w:p w14:paraId="25AF5884" w14:textId="2F99858F" w:rsidR="00904FD6" w:rsidRDefault="00904FD6" w:rsidP="00904FD6">
      <w:pPr>
        <w:pStyle w:val="ListParagraph"/>
        <w:numPr>
          <w:ilvl w:val="0"/>
          <w:numId w:val="19"/>
        </w:numPr>
      </w:pPr>
      <w:r>
        <w:t>Exam</w:t>
      </w:r>
    </w:p>
    <w:p w14:paraId="2FA58BD4" w14:textId="32E84DC8" w:rsidR="00904FD6" w:rsidRDefault="00904FD6" w:rsidP="00904FD6">
      <w:pPr>
        <w:pStyle w:val="ListParagraph"/>
        <w:numPr>
          <w:ilvl w:val="0"/>
          <w:numId w:val="19"/>
        </w:numPr>
      </w:pPr>
      <w:r>
        <w:t>Pwdg</w:t>
      </w:r>
    </w:p>
    <w:p w14:paraId="422DD7CF" w14:textId="7352287D" w:rsidR="00904FD6" w:rsidRDefault="00904FD6" w:rsidP="00904FD6">
      <w:pPr>
        <w:pStyle w:val="ListParagraph"/>
        <w:numPr>
          <w:ilvl w:val="0"/>
          <w:numId w:val="19"/>
        </w:numPr>
      </w:pPr>
      <w:r>
        <w:t>Strong_pwdg</w:t>
      </w:r>
    </w:p>
    <w:p w14:paraId="31E825CB" w14:textId="6D25B802" w:rsidR="00904FD6" w:rsidRDefault="00904FD6" w:rsidP="00904FD6">
      <w:pPr>
        <w:ind w:left="360"/>
      </w:pPr>
    </w:p>
    <w:p w14:paraId="5B112095" w14:textId="49D8DE3D" w:rsidR="00904FD6" w:rsidRPr="001F4FD8" w:rsidRDefault="00904FD6" w:rsidP="00904FD6">
      <w:pPr>
        <w:ind w:left="360"/>
        <w:jc w:val="center"/>
        <w:rPr>
          <w:b/>
          <w:u w:val="single"/>
        </w:rPr>
      </w:pPr>
      <w:r w:rsidRPr="001F4FD8">
        <w:rPr>
          <w:b/>
          <w:u w:val="single"/>
        </w:rPr>
        <w:t>The UML class diagram</w:t>
      </w:r>
    </w:p>
    <w:p w14:paraId="1FD2A8A6" w14:textId="6301DD79" w:rsidR="00904FD6" w:rsidRPr="00904FD6" w:rsidRDefault="004137BC" w:rsidP="00904FD6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99A4C83" wp14:editId="42EF1EC4">
            <wp:extent cx="4262437" cy="291019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35" cy="29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DDFD" w14:textId="77FFFE5C" w:rsidR="00904FD6" w:rsidRDefault="00904FD6" w:rsidP="00904FD6">
      <w:pPr>
        <w:ind w:left="360"/>
      </w:pPr>
    </w:p>
    <w:p w14:paraId="32CE0C41" w14:textId="3B44CDC4" w:rsidR="00904FD6" w:rsidRDefault="001F4FD8" w:rsidP="001F4FD8">
      <w:pPr>
        <w:ind w:left="360"/>
        <w:jc w:val="center"/>
        <w:rPr>
          <w:b/>
          <w:sz w:val="36"/>
          <w:szCs w:val="36"/>
          <w:u w:val="single"/>
        </w:rPr>
      </w:pPr>
      <w:r w:rsidRPr="001F4FD8">
        <w:rPr>
          <w:b/>
          <w:sz w:val="36"/>
          <w:szCs w:val="36"/>
          <w:u w:val="single"/>
        </w:rPr>
        <w:lastRenderedPageBreak/>
        <w:t>Screenshots of menu items 1-11</w:t>
      </w:r>
    </w:p>
    <w:p w14:paraId="59969964" w14:textId="44373A06" w:rsidR="001F4FD8" w:rsidRDefault="00871A1C" w:rsidP="00871A1C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Create new user </w:t>
      </w:r>
    </w:p>
    <w:p w14:paraId="15B9CB21" w14:textId="4676764F" w:rsidR="00871A1C" w:rsidRDefault="00AD7E2F" w:rsidP="00AD7E2F">
      <w:pPr>
        <w:ind w:left="360"/>
        <w:rPr>
          <w:sz w:val="36"/>
          <w:szCs w:val="36"/>
        </w:rPr>
      </w:pPr>
      <w:r>
        <w:rPr>
          <w:sz w:val="36"/>
          <w:szCs w:val="36"/>
        </w:rPr>
        <w:t>Passwords.txt file before</w:t>
      </w:r>
    </w:p>
    <w:p w14:paraId="49A58399" w14:textId="09DAF531" w:rsidR="00AD7E2F" w:rsidRPr="00AD7E2F" w:rsidRDefault="00AD7E2F" w:rsidP="00AD7E2F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FD16C5" wp14:editId="3156791E">
            <wp:extent cx="1800225" cy="13201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6950" w14:textId="47200CF2" w:rsidR="001F4FD8" w:rsidRDefault="00AD7E2F" w:rsidP="001F4FD8">
      <w:pPr>
        <w:ind w:left="360"/>
        <w:rPr>
          <w:sz w:val="36"/>
          <w:szCs w:val="36"/>
        </w:rPr>
      </w:pPr>
      <w:r>
        <w:rPr>
          <w:sz w:val="36"/>
          <w:szCs w:val="36"/>
        </w:rPr>
        <w:t>Program execution:</w:t>
      </w:r>
    </w:p>
    <w:p w14:paraId="339D7290" w14:textId="60F3ECE7" w:rsidR="00AD7E2F" w:rsidRPr="001F4FD8" w:rsidRDefault="00AD7E2F" w:rsidP="001F4FD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D450E8" wp14:editId="665DA71F">
            <wp:extent cx="4043363" cy="4405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03" cy="44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27AA" w14:textId="77777777" w:rsidR="00BD0C40" w:rsidRDefault="00BD0C40">
      <w:pPr>
        <w:rPr>
          <w:b/>
        </w:rPr>
      </w:pPr>
    </w:p>
    <w:p w14:paraId="7CE5FACF" w14:textId="2BA5435E" w:rsidR="002C74C0" w:rsidRPr="00BD5228" w:rsidRDefault="00AD7E2F">
      <w:pPr>
        <w:rPr>
          <w:b/>
        </w:rPr>
      </w:pPr>
      <w:r w:rsidRPr="00BD5228">
        <w:rPr>
          <w:b/>
        </w:rPr>
        <w:lastRenderedPageBreak/>
        <w:t>Passwords.txt after execution:</w:t>
      </w:r>
    </w:p>
    <w:p w14:paraId="2BE992D0" w14:textId="51AD72AF" w:rsidR="00AD7E2F" w:rsidRDefault="00AD7E2F">
      <w:r>
        <w:rPr>
          <w:noProof/>
        </w:rPr>
        <w:drawing>
          <wp:inline distT="0" distB="0" distL="0" distR="0" wp14:anchorId="0C2FA666" wp14:editId="3426DB07">
            <wp:extent cx="2800370" cy="1962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2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86EF" w14:textId="613B927C" w:rsidR="00AD7E2F" w:rsidRDefault="00AD7E2F"/>
    <w:p w14:paraId="3A7D7FC3" w14:textId="77777777" w:rsidR="00AD7E2F" w:rsidRDefault="00AD7E2F" w:rsidP="00AD7E2F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Change Password</w:t>
      </w:r>
    </w:p>
    <w:p w14:paraId="0892F1FD" w14:textId="77777777" w:rsidR="00AD7E2F" w:rsidRDefault="00AD7E2F" w:rsidP="00AD7E2F">
      <w:pPr>
        <w:pStyle w:val="ListParagraph"/>
        <w:rPr>
          <w:sz w:val="36"/>
          <w:szCs w:val="36"/>
        </w:rPr>
      </w:pPr>
    </w:p>
    <w:p w14:paraId="2AF41E13" w14:textId="18E3387D" w:rsidR="00AD7E2F" w:rsidRPr="00A8222F" w:rsidRDefault="00AD7E2F" w:rsidP="00A8222F">
      <w:pPr>
        <w:ind w:firstLine="360"/>
        <w:rPr>
          <w:sz w:val="36"/>
          <w:szCs w:val="36"/>
        </w:rPr>
      </w:pPr>
      <w:r w:rsidRPr="00A8222F">
        <w:rPr>
          <w:sz w:val="36"/>
          <w:szCs w:val="36"/>
        </w:rPr>
        <w:t>passwords.txt is the same as picture above</w:t>
      </w:r>
    </w:p>
    <w:p w14:paraId="5FFAE0F6" w14:textId="36951722" w:rsidR="00AD7E2F" w:rsidRDefault="00AD7E2F" w:rsidP="00AD7E2F">
      <w:pPr>
        <w:pStyle w:val="ListParagraph"/>
        <w:rPr>
          <w:sz w:val="36"/>
          <w:szCs w:val="36"/>
        </w:rPr>
      </w:pPr>
    </w:p>
    <w:p w14:paraId="2E4A7C99" w14:textId="2C5FF9C7" w:rsidR="00AD7E2F" w:rsidRDefault="00AD7E2F" w:rsidP="00AD7E2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proofErr w:type="gramStart"/>
      <w:r>
        <w:rPr>
          <w:sz w:val="36"/>
          <w:szCs w:val="36"/>
        </w:rPr>
        <w:t>execution</w:t>
      </w:r>
      <w:r w:rsidR="00404CE8">
        <w:rPr>
          <w:sz w:val="36"/>
          <w:szCs w:val="36"/>
        </w:rPr>
        <w:t>(</w:t>
      </w:r>
      <w:proofErr w:type="gramEnd"/>
      <w:r w:rsidR="00404CE8">
        <w:rPr>
          <w:sz w:val="36"/>
          <w:szCs w:val="36"/>
        </w:rPr>
        <w:t>next page)</w:t>
      </w:r>
      <w:r>
        <w:rPr>
          <w:sz w:val="36"/>
          <w:szCs w:val="36"/>
        </w:rPr>
        <w:t>:</w:t>
      </w:r>
    </w:p>
    <w:p w14:paraId="10A53E0F" w14:textId="5D178D2F" w:rsidR="00AD7E2F" w:rsidRDefault="006A4A66" w:rsidP="00AD7E2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B902794" wp14:editId="5E3E1231">
            <wp:extent cx="3523062" cy="444341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66" cy="44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DE79" w14:textId="58C88BD6" w:rsidR="00AD7E2F" w:rsidRDefault="006A4A66" w:rsidP="00AD7E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password.txt after program execution:</w:t>
      </w:r>
    </w:p>
    <w:p w14:paraId="20A974B3" w14:textId="1FEEB658" w:rsidR="006A4A66" w:rsidRDefault="006A4A66" w:rsidP="00AD7E2F">
      <w:pPr>
        <w:pStyle w:val="ListParagraph"/>
        <w:rPr>
          <w:sz w:val="36"/>
          <w:szCs w:val="36"/>
        </w:rPr>
      </w:pPr>
    </w:p>
    <w:p w14:paraId="23D6141B" w14:textId="522FAB9C" w:rsidR="006A4A66" w:rsidRDefault="006A4A66" w:rsidP="00AD7E2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AC5550" wp14:editId="5C4EB2D6">
            <wp:extent cx="2800370" cy="203360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20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0C8" w14:textId="0AF9B271" w:rsidR="006A4A66" w:rsidRDefault="006A4A66" w:rsidP="00AD7E2F">
      <w:pPr>
        <w:pStyle w:val="ListParagraph"/>
        <w:rPr>
          <w:sz w:val="36"/>
          <w:szCs w:val="36"/>
        </w:rPr>
      </w:pPr>
    </w:p>
    <w:p w14:paraId="283F6135" w14:textId="78B2208F" w:rsidR="006A4A66" w:rsidRDefault="006A4A66" w:rsidP="00AD7E2F">
      <w:pPr>
        <w:pStyle w:val="ListParagraph"/>
        <w:rPr>
          <w:sz w:val="36"/>
          <w:szCs w:val="36"/>
        </w:rPr>
      </w:pPr>
      <w:r w:rsidRPr="006A4A66">
        <w:rPr>
          <w:b/>
          <w:sz w:val="36"/>
          <w:szCs w:val="36"/>
        </w:rPr>
        <w:t>Explanation</w:t>
      </w:r>
      <w:r>
        <w:rPr>
          <w:sz w:val="36"/>
          <w:szCs w:val="36"/>
        </w:rPr>
        <w:t>: you can see the password of user ‘test’ was changed and appended to end of text file</w:t>
      </w:r>
    </w:p>
    <w:p w14:paraId="6497F460" w14:textId="3486EC67" w:rsidR="006A4A66" w:rsidRDefault="006A4A66" w:rsidP="00AD7E2F">
      <w:pPr>
        <w:pStyle w:val="ListParagraph"/>
        <w:rPr>
          <w:sz w:val="36"/>
          <w:szCs w:val="36"/>
        </w:rPr>
      </w:pPr>
    </w:p>
    <w:p w14:paraId="372809FA" w14:textId="59F1A6C6" w:rsidR="006A4A66" w:rsidRDefault="006A4A66" w:rsidP="006A4A66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Display scores of a student </w:t>
      </w:r>
    </w:p>
    <w:p w14:paraId="2697CD1A" w14:textId="28A429C0" w:rsidR="006A4A66" w:rsidRDefault="006A4A66" w:rsidP="006A4A66">
      <w:pPr>
        <w:pStyle w:val="ListParagraph"/>
        <w:rPr>
          <w:sz w:val="36"/>
          <w:szCs w:val="36"/>
        </w:rPr>
      </w:pPr>
    </w:p>
    <w:p w14:paraId="3CE27348" w14:textId="5D663FEA" w:rsidR="006A4A66" w:rsidRDefault="006A4A66" w:rsidP="006A4A6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Scores.txt before program execution:</w:t>
      </w:r>
    </w:p>
    <w:p w14:paraId="36AEEB4C" w14:textId="6F858824" w:rsidR="006A4A66" w:rsidRDefault="006A4A66" w:rsidP="006A4A66">
      <w:pPr>
        <w:pStyle w:val="ListParagraph"/>
        <w:rPr>
          <w:sz w:val="36"/>
          <w:szCs w:val="36"/>
        </w:rPr>
      </w:pPr>
    </w:p>
    <w:p w14:paraId="70C4BC7E" w14:textId="3F061AD8" w:rsidR="006A4A66" w:rsidRDefault="006A4A66" w:rsidP="006A4A6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409A59" wp14:editId="391C8BF4">
            <wp:extent cx="2790845" cy="1990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27D3" w14:textId="774BC25C" w:rsidR="006A4A66" w:rsidRDefault="006A4A66" w:rsidP="00AD7E2F">
      <w:pPr>
        <w:pStyle w:val="ListParagraph"/>
        <w:rPr>
          <w:sz w:val="36"/>
          <w:szCs w:val="36"/>
        </w:rPr>
      </w:pPr>
    </w:p>
    <w:p w14:paraId="306C352A" w14:textId="738AC5B0" w:rsidR="006A4A66" w:rsidRDefault="001B45C3" w:rsidP="00AD7E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is here to show the scores are read correct.</w:t>
      </w:r>
    </w:p>
    <w:p w14:paraId="45250B3C" w14:textId="77777777" w:rsidR="00404CE8" w:rsidRDefault="00404CE8" w:rsidP="00AD7E2F">
      <w:pPr>
        <w:pStyle w:val="ListParagraph"/>
        <w:rPr>
          <w:sz w:val="36"/>
          <w:szCs w:val="36"/>
        </w:rPr>
      </w:pPr>
    </w:p>
    <w:p w14:paraId="089A783C" w14:textId="77777777" w:rsidR="00404CE8" w:rsidRDefault="00404CE8" w:rsidP="00AD7E2F">
      <w:pPr>
        <w:pStyle w:val="ListParagraph"/>
        <w:rPr>
          <w:sz w:val="36"/>
          <w:szCs w:val="36"/>
        </w:rPr>
      </w:pPr>
    </w:p>
    <w:p w14:paraId="71E7F911" w14:textId="484B64FA" w:rsidR="006A4A66" w:rsidRDefault="000058E1" w:rsidP="00AD7E2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r w:rsidR="00A8222F">
        <w:rPr>
          <w:sz w:val="36"/>
          <w:szCs w:val="36"/>
        </w:rPr>
        <w:t>execution (</w:t>
      </w:r>
      <w:r w:rsidR="00404CE8">
        <w:rPr>
          <w:sz w:val="36"/>
          <w:szCs w:val="36"/>
        </w:rPr>
        <w:t>next page)</w:t>
      </w:r>
      <w:r>
        <w:rPr>
          <w:sz w:val="36"/>
          <w:szCs w:val="36"/>
        </w:rPr>
        <w:t>:</w:t>
      </w:r>
    </w:p>
    <w:p w14:paraId="17A2F24C" w14:textId="2DCEEE4B" w:rsidR="000058E1" w:rsidRDefault="000058E1" w:rsidP="00AD7E2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A33DF50" wp14:editId="343A98F6">
            <wp:extent cx="3975419" cy="4819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1" cy="48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88BC" w14:textId="54C29E2A" w:rsidR="001B45C3" w:rsidRDefault="001B45C3" w:rsidP="00AD7E2F">
      <w:pPr>
        <w:pStyle w:val="ListParagraph"/>
        <w:rPr>
          <w:sz w:val="36"/>
          <w:szCs w:val="36"/>
        </w:rPr>
      </w:pPr>
    </w:p>
    <w:p w14:paraId="493A937D" w14:textId="072F7D8C" w:rsidR="001B45C3" w:rsidRDefault="001B45C3" w:rsidP="00AD7E2F">
      <w:pPr>
        <w:pStyle w:val="ListParagraph"/>
        <w:rPr>
          <w:sz w:val="36"/>
          <w:szCs w:val="36"/>
        </w:rPr>
      </w:pPr>
      <w:r w:rsidRPr="001B45C3">
        <w:rPr>
          <w:b/>
          <w:sz w:val="36"/>
          <w:szCs w:val="36"/>
        </w:rPr>
        <w:t>Explanation:</w:t>
      </w:r>
      <w:r>
        <w:rPr>
          <w:sz w:val="36"/>
          <w:szCs w:val="36"/>
        </w:rPr>
        <w:t xml:space="preserve"> The first student was read from the test file and displayed.</w:t>
      </w:r>
    </w:p>
    <w:p w14:paraId="43F0123D" w14:textId="6BF898B5" w:rsidR="001B45C3" w:rsidRDefault="001B45C3" w:rsidP="00AD7E2F">
      <w:pPr>
        <w:pStyle w:val="ListParagraph"/>
        <w:rPr>
          <w:sz w:val="36"/>
          <w:szCs w:val="36"/>
        </w:rPr>
      </w:pPr>
    </w:p>
    <w:p w14:paraId="3B073CD5" w14:textId="1FB59292" w:rsidR="001B45C3" w:rsidRDefault="001B45C3" w:rsidP="00AD7E2F">
      <w:pPr>
        <w:pStyle w:val="ListParagraph"/>
        <w:rPr>
          <w:sz w:val="36"/>
          <w:szCs w:val="36"/>
        </w:rPr>
      </w:pPr>
    </w:p>
    <w:p w14:paraId="13C4A0B1" w14:textId="79555BDF" w:rsidR="001B45C3" w:rsidRDefault="001B45C3" w:rsidP="00AD7E2F">
      <w:pPr>
        <w:pStyle w:val="ListParagraph"/>
        <w:rPr>
          <w:sz w:val="36"/>
          <w:szCs w:val="36"/>
        </w:rPr>
      </w:pPr>
    </w:p>
    <w:p w14:paraId="5AB27558" w14:textId="0B4C8A36" w:rsidR="001B45C3" w:rsidRDefault="001B45C3" w:rsidP="00AD7E2F">
      <w:pPr>
        <w:pStyle w:val="ListParagraph"/>
        <w:rPr>
          <w:sz w:val="36"/>
          <w:szCs w:val="36"/>
        </w:rPr>
      </w:pPr>
    </w:p>
    <w:p w14:paraId="125EF9E9" w14:textId="60A60D46" w:rsidR="001B45C3" w:rsidRDefault="001B45C3" w:rsidP="00AD7E2F">
      <w:pPr>
        <w:pStyle w:val="ListParagraph"/>
        <w:rPr>
          <w:sz w:val="36"/>
          <w:szCs w:val="36"/>
        </w:rPr>
      </w:pPr>
    </w:p>
    <w:p w14:paraId="5D582805" w14:textId="638253F0" w:rsidR="001B45C3" w:rsidRDefault="001B45C3" w:rsidP="00AD7E2F">
      <w:pPr>
        <w:pStyle w:val="ListParagraph"/>
        <w:rPr>
          <w:sz w:val="36"/>
          <w:szCs w:val="36"/>
        </w:rPr>
      </w:pPr>
    </w:p>
    <w:p w14:paraId="19DB0391" w14:textId="77777777" w:rsidR="00404CE8" w:rsidRDefault="00404CE8" w:rsidP="00AD7E2F">
      <w:pPr>
        <w:pStyle w:val="ListParagraph"/>
        <w:rPr>
          <w:sz w:val="36"/>
          <w:szCs w:val="36"/>
        </w:rPr>
      </w:pPr>
    </w:p>
    <w:p w14:paraId="2DA86364" w14:textId="66DF94A5" w:rsidR="001B45C3" w:rsidRDefault="001B45C3" w:rsidP="001B45C3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Display Scores of an exam:</w:t>
      </w:r>
    </w:p>
    <w:p w14:paraId="59398034" w14:textId="0DF8343E" w:rsidR="001B45C3" w:rsidRDefault="001B45C3" w:rsidP="001B45C3">
      <w:pPr>
        <w:pStyle w:val="ListParagraph"/>
        <w:rPr>
          <w:sz w:val="36"/>
          <w:szCs w:val="36"/>
        </w:rPr>
      </w:pPr>
    </w:p>
    <w:p w14:paraId="05F8F0D7" w14:textId="63729203" w:rsidR="001B45C3" w:rsidRDefault="001B45C3" w:rsidP="001B45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Program execution: </w:t>
      </w:r>
    </w:p>
    <w:p w14:paraId="3D5866F7" w14:textId="67F27060" w:rsidR="001B45C3" w:rsidRDefault="001B45C3" w:rsidP="001B45C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C5E9A5" wp14:editId="428C2D5E">
            <wp:extent cx="4052888" cy="555078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97" cy="55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FAF3" w14:textId="22700936" w:rsidR="001B45C3" w:rsidRDefault="001B45C3" w:rsidP="001B45C3">
      <w:pPr>
        <w:pStyle w:val="ListParagraph"/>
        <w:rPr>
          <w:sz w:val="36"/>
          <w:szCs w:val="36"/>
        </w:rPr>
      </w:pPr>
    </w:p>
    <w:p w14:paraId="3F1E26A6" w14:textId="60BD3B9E" w:rsidR="001B45C3" w:rsidRDefault="001B45C3" w:rsidP="001B45C3">
      <w:pPr>
        <w:pStyle w:val="ListParagraph"/>
        <w:rPr>
          <w:sz w:val="36"/>
          <w:szCs w:val="36"/>
        </w:rPr>
      </w:pPr>
      <w:r w:rsidRPr="001B45C3">
        <w:rPr>
          <w:b/>
          <w:sz w:val="36"/>
          <w:szCs w:val="36"/>
        </w:rPr>
        <w:t>Explanation</w:t>
      </w:r>
      <w:r>
        <w:rPr>
          <w:sz w:val="36"/>
          <w:szCs w:val="36"/>
        </w:rPr>
        <w:t>: The first column (exam) was read from the text file and displayed.</w:t>
      </w:r>
    </w:p>
    <w:p w14:paraId="56A4F842" w14:textId="11D4F058" w:rsidR="001B45C3" w:rsidRDefault="001B45C3" w:rsidP="001B45C3">
      <w:pPr>
        <w:pStyle w:val="ListParagraph"/>
        <w:rPr>
          <w:sz w:val="36"/>
          <w:szCs w:val="36"/>
        </w:rPr>
      </w:pPr>
    </w:p>
    <w:p w14:paraId="311516D1" w14:textId="11192845" w:rsidR="001B45C3" w:rsidRDefault="001B45C3" w:rsidP="001B45C3">
      <w:pPr>
        <w:pStyle w:val="ListParagraph"/>
        <w:rPr>
          <w:sz w:val="36"/>
          <w:szCs w:val="36"/>
        </w:rPr>
      </w:pPr>
    </w:p>
    <w:p w14:paraId="0D2A9877" w14:textId="47162C2D" w:rsidR="001B45C3" w:rsidRDefault="001B45C3" w:rsidP="001B45C3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Display Average of a student</w:t>
      </w:r>
    </w:p>
    <w:p w14:paraId="38A982E1" w14:textId="5A0EC4FB" w:rsidR="001B45C3" w:rsidRDefault="001B45C3" w:rsidP="001B45C3">
      <w:pPr>
        <w:pStyle w:val="ListParagraph"/>
        <w:rPr>
          <w:sz w:val="36"/>
          <w:szCs w:val="36"/>
        </w:rPr>
      </w:pPr>
    </w:p>
    <w:p w14:paraId="283EEBFD" w14:textId="1B4CFC4B" w:rsidR="001B45C3" w:rsidRPr="00C322D8" w:rsidRDefault="001B45C3" w:rsidP="00C322D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Program execution: </w:t>
      </w:r>
    </w:p>
    <w:p w14:paraId="66EDB75E" w14:textId="737796A5" w:rsidR="001B45C3" w:rsidRDefault="001B45C3" w:rsidP="001B45C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753A7A" wp14:editId="2CBB7DEB">
            <wp:extent cx="4043363" cy="496779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95" cy="49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2A22" w14:textId="6BEC2D4B" w:rsidR="00C322D8" w:rsidRDefault="00C322D8" w:rsidP="001B45C3">
      <w:pPr>
        <w:pStyle w:val="ListParagraph"/>
        <w:rPr>
          <w:sz w:val="36"/>
          <w:szCs w:val="36"/>
        </w:rPr>
      </w:pPr>
    </w:p>
    <w:p w14:paraId="5E92995E" w14:textId="1C09D3A4" w:rsidR="00C322D8" w:rsidRDefault="00C322D8" w:rsidP="001B45C3">
      <w:pPr>
        <w:pStyle w:val="ListParagraph"/>
        <w:rPr>
          <w:sz w:val="36"/>
          <w:szCs w:val="36"/>
        </w:rPr>
      </w:pPr>
      <w:r w:rsidRPr="00C322D8">
        <w:rPr>
          <w:b/>
          <w:sz w:val="36"/>
          <w:szCs w:val="36"/>
        </w:rPr>
        <w:t>Explanation</w:t>
      </w:r>
      <w:r>
        <w:rPr>
          <w:sz w:val="36"/>
          <w:szCs w:val="36"/>
        </w:rPr>
        <w:t xml:space="preserve">: </w:t>
      </w:r>
    </w:p>
    <w:p w14:paraId="40090CB3" w14:textId="78412EF5" w:rsidR="00C322D8" w:rsidRDefault="00C322D8" w:rsidP="001B45C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first row was read from the text summed and averaged. (77 + 62 + 91 + 95) / 4 = 81.25 </w:t>
      </w:r>
    </w:p>
    <w:p w14:paraId="77B36137" w14:textId="37A570B2" w:rsidR="00477620" w:rsidRDefault="00477620" w:rsidP="001B45C3">
      <w:pPr>
        <w:pStyle w:val="ListParagraph"/>
        <w:rPr>
          <w:sz w:val="36"/>
          <w:szCs w:val="36"/>
        </w:rPr>
      </w:pPr>
    </w:p>
    <w:p w14:paraId="60E11DED" w14:textId="3745EEF4" w:rsidR="00477620" w:rsidRDefault="00477620" w:rsidP="001B45C3">
      <w:pPr>
        <w:pStyle w:val="ListParagraph"/>
        <w:rPr>
          <w:sz w:val="36"/>
          <w:szCs w:val="36"/>
        </w:rPr>
      </w:pPr>
    </w:p>
    <w:p w14:paraId="10ECE906" w14:textId="6BB4519C" w:rsidR="00477620" w:rsidRDefault="00477620" w:rsidP="001B45C3">
      <w:pPr>
        <w:pStyle w:val="ListParagraph"/>
        <w:rPr>
          <w:sz w:val="36"/>
          <w:szCs w:val="36"/>
        </w:rPr>
      </w:pPr>
    </w:p>
    <w:p w14:paraId="7FABC3FB" w14:textId="623B32C3" w:rsidR="00477620" w:rsidRDefault="00477620" w:rsidP="00477620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Display average of exam </w:t>
      </w:r>
    </w:p>
    <w:p w14:paraId="14175D33" w14:textId="5F5F38C1" w:rsidR="00477620" w:rsidRDefault="00477620" w:rsidP="00477620">
      <w:pPr>
        <w:pStyle w:val="ListParagraph"/>
        <w:rPr>
          <w:sz w:val="36"/>
          <w:szCs w:val="36"/>
        </w:rPr>
      </w:pPr>
    </w:p>
    <w:p w14:paraId="63112C09" w14:textId="7C84A859" w:rsidR="00477620" w:rsidRDefault="00477620" w:rsidP="004776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Program Execution:</w:t>
      </w:r>
    </w:p>
    <w:p w14:paraId="083B4C1B" w14:textId="0BBED69B" w:rsidR="00477620" w:rsidRDefault="00B920BE" w:rsidP="0047762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C1B657" wp14:editId="2F37D3A3">
            <wp:extent cx="3986213" cy="56444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65" cy="565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93D" w14:textId="12D85417" w:rsidR="00B920BE" w:rsidRDefault="00B920BE" w:rsidP="00477620">
      <w:pPr>
        <w:pStyle w:val="ListParagraph"/>
        <w:rPr>
          <w:sz w:val="36"/>
          <w:szCs w:val="36"/>
        </w:rPr>
      </w:pPr>
    </w:p>
    <w:p w14:paraId="101EC269" w14:textId="49918B23" w:rsidR="00B920BE" w:rsidRDefault="00B920BE" w:rsidP="004776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Explanation: The first column (exam) was read from the text file summed and averaged.</w:t>
      </w:r>
    </w:p>
    <w:p w14:paraId="6F938E43" w14:textId="45F93EA3" w:rsidR="00B920BE" w:rsidRDefault="00B920BE" w:rsidP="004776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(77+73+0+84+93) / 5 = 65.4 </w:t>
      </w:r>
    </w:p>
    <w:p w14:paraId="05E4DB85" w14:textId="77777777" w:rsidR="002F5E06" w:rsidRDefault="002F5E06" w:rsidP="00477620">
      <w:pPr>
        <w:pStyle w:val="ListParagraph"/>
        <w:rPr>
          <w:sz w:val="36"/>
          <w:szCs w:val="36"/>
        </w:rPr>
      </w:pPr>
    </w:p>
    <w:p w14:paraId="66859DF6" w14:textId="3A492EEB" w:rsidR="00B920BE" w:rsidRDefault="00B920BE" w:rsidP="00B920B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Insert scores of a new exam to all students</w:t>
      </w:r>
    </w:p>
    <w:p w14:paraId="2499C809" w14:textId="3A9BD2DE" w:rsidR="00B920BE" w:rsidRDefault="00B920BE" w:rsidP="00B920BE">
      <w:pPr>
        <w:pStyle w:val="ListParagraph"/>
        <w:rPr>
          <w:sz w:val="36"/>
          <w:szCs w:val="36"/>
        </w:rPr>
      </w:pPr>
    </w:p>
    <w:p w14:paraId="06F56113" w14:textId="4143BDA7" w:rsidR="00B920BE" w:rsidRDefault="00B920BE" w:rsidP="00B920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scores.txt before program execution:</w:t>
      </w:r>
    </w:p>
    <w:p w14:paraId="5ECF8469" w14:textId="77777777" w:rsidR="00B920BE" w:rsidRDefault="00B920BE" w:rsidP="00B920BE">
      <w:pPr>
        <w:pStyle w:val="ListParagraph"/>
        <w:rPr>
          <w:sz w:val="36"/>
          <w:szCs w:val="36"/>
        </w:rPr>
      </w:pPr>
    </w:p>
    <w:p w14:paraId="5DBE9483" w14:textId="5A179AB1" w:rsidR="00B920BE" w:rsidRDefault="00B920BE" w:rsidP="00B920B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C97A52" wp14:editId="7A664A77">
            <wp:extent cx="2790845" cy="1990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5D61" w14:textId="64D80B70" w:rsidR="00B920BE" w:rsidRDefault="00B920BE" w:rsidP="00B920BE">
      <w:pPr>
        <w:pStyle w:val="ListParagraph"/>
        <w:rPr>
          <w:sz w:val="36"/>
          <w:szCs w:val="36"/>
        </w:rPr>
      </w:pPr>
    </w:p>
    <w:p w14:paraId="4F3BA44C" w14:textId="08DDD5A1" w:rsidR="00B920BE" w:rsidRDefault="00B920BE" w:rsidP="00B920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Program Execution:</w:t>
      </w:r>
    </w:p>
    <w:p w14:paraId="41592AED" w14:textId="1F671076" w:rsidR="00B920BE" w:rsidRDefault="00B920BE" w:rsidP="00B920B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EF4141" wp14:editId="7952BA9B">
            <wp:extent cx="3148013" cy="376489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09" cy="37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DE90" w14:textId="2265FE74" w:rsidR="00B920BE" w:rsidRDefault="003F4987" w:rsidP="00B920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Scores.txt after execution:</w:t>
      </w:r>
    </w:p>
    <w:p w14:paraId="3DDF60C9" w14:textId="360E5F44" w:rsidR="003F4987" w:rsidRDefault="003F4987" w:rsidP="00B920B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E913AD" wp14:editId="4D078F39">
            <wp:extent cx="2757508" cy="194311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7A36" w14:textId="1F3ABCFB" w:rsidR="003F4987" w:rsidRDefault="003F4987" w:rsidP="00B920BE">
      <w:pPr>
        <w:pStyle w:val="ListParagraph"/>
        <w:rPr>
          <w:sz w:val="36"/>
          <w:szCs w:val="36"/>
        </w:rPr>
      </w:pPr>
    </w:p>
    <w:p w14:paraId="2B70A4D4" w14:textId="43551682" w:rsidR="003F4987" w:rsidRDefault="003F4987" w:rsidP="00B920BE">
      <w:pPr>
        <w:pStyle w:val="ListParagraph"/>
        <w:rPr>
          <w:sz w:val="36"/>
          <w:szCs w:val="36"/>
        </w:rPr>
      </w:pPr>
      <w:r w:rsidRPr="003F4987">
        <w:rPr>
          <w:b/>
          <w:sz w:val="36"/>
          <w:szCs w:val="36"/>
        </w:rPr>
        <w:t>Explanation</w:t>
      </w:r>
      <w:r>
        <w:rPr>
          <w:sz w:val="36"/>
          <w:szCs w:val="36"/>
        </w:rPr>
        <w:t>: As you can see from the picture above the exam scores were added to the end of each row for each student.</w:t>
      </w:r>
    </w:p>
    <w:p w14:paraId="324D4521" w14:textId="5961DCE7" w:rsidR="0007192F" w:rsidRDefault="0007192F" w:rsidP="00B920BE">
      <w:pPr>
        <w:pStyle w:val="ListParagraph"/>
        <w:rPr>
          <w:sz w:val="36"/>
          <w:szCs w:val="36"/>
        </w:rPr>
      </w:pPr>
    </w:p>
    <w:p w14:paraId="1A646290" w14:textId="534105F4" w:rsidR="0007192F" w:rsidRDefault="0007192F" w:rsidP="00B920BE">
      <w:pPr>
        <w:pStyle w:val="ListParagraph"/>
        <w:rPr>
          <w:sz w:val="36"/>
          <w:szCs w:val="36"/>
        </w:rPr>
      </w:pPr>
      <w:r w:rsidRPr="0007192F">
        <w:rPr>
          <w:b/>
          <w:sz w:val="36"/>
          <w:szCs w:val="36"/>
        </w:rPr>
        <w:t>Error Handling</w:t>
      </w:r>
      <w:r>
        <w:rPr>
          <w:sz w:val="36"/>
          <w:szCs w:val="36"/>
        </w:rPr>
        <w:t>:</w:t>
      </w:r>
    </w:p>
    <w:p w14:paraId="008E4287" w14:textId="7D954236" w:rsidR="0007192F" w:rsidRDefault="0007192F" w:rsidP="00B920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If the user enters non-numbers/negative numbers/numbers&gt;100, zeros will be written to the file for those entries.</w:t>
      </w:r>
    </w:p>
    <w:p w14:paraId="621A0E72" w14:textId="1CA91CEF" w:rsidR="0007192F" w:rsidRDefault="0007192F" w:rsidP="00B920BE">
      <w:pPr>
        <w:pStyle w:val="ListParagraph"/>
        <w:rPr>
          <w:sz w:val="36"/>
          <w:szCs w:val="36"/>
        </w:rPr>
      </w:pPr>
    </w:p>
    <w:p w14:paraId="1EC7B76C" w14:textId="706162C0" w:rsidR="0007192F" w:rsidRDefault="0007192F" w:rsidP="00B920BE">
      <w:pPr>
        <w:pStyle w:val="ListParagraph"/>
        <w:rPr>
          <w:b/>
          <w:sz w:val="36"/>
          <w:szCs w:val="36"/>
        </w:rPr>
      </w:pPr>
      <w:proofErr w:type="gramStart"/>
      <w:r w:rsidRPr="0007192F">
        <w:rPr>
          <w:b/>
          <w:sz w:val="36"/>
          <w:szCs w:val="36"/>
        </w:rPr>
        <w:t>Screenshots</w:t>
      </w:r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next page)</w:t>
      </w:r>
      <w:r w:rsidRPr="0007192F">
        <w:rPr>
          <w:b/>
          <w:sz w:val="36"/>
          <w:szCs w:val="36"/>
        </w:rPr>
        <w:t xml:space="preserve">: </w:t>
      </w:r>
    </w:p>
    <w:p w14:paraId="4B0CE569" w14:textId="006A9D25" w:rsidR="0007192F" w:rsidRPr="0007192F" w:rsidRDefault="0007192F" w:rsidP="00B920BE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51B4599" wp14:editId="7611C103">
            <wp:extent cx="4795873" cy="4905411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73" cy="49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20C8" w14:textId="0C0C95DC" w:rsidR="0007192F" w:rsidRDefault="0007192F" w:rsidP="00B920BE">
      <w:pPr>
        <w:pStyle w:val="ListParagraph"/>
        <w:rPr>
          <w:sz w:val="36"/>
          <w:szCs w:val="36"/>
        </w:rPr>
      </w:pPr>
    </w:p>
    <w:p w14:paraId="59DDCF65" w14:textId="74BC199C" w:rsidR="0007192F" w:rsidRPr="0007192F" w:rsidRDefault="0007192F" w:rsidP="00B920BE">
      <w:pPr>
        <w:pStyle w:val="ListParagraph"/>
        <w:rPr>
          <w:sz w:val="36"/>
          <w:szCs w:val="36"/>
        </w:rPr>
      </w:pPr>
      <w:r w:rsidRPr="0007192F">
        <w:rPr>
          <w:b/>
          <w:sz w:val="36"/>
          <w:szCs w:val="36"/>
        </w:rPr>
        <w:t>Explanation</w:t>
      </w:r>
      <w:r>
        <w:rPr>
          <w:sz w:val="36"/>
          <w:szCs w:val="36"/>
        </w:rPr>
        <w:t>: Correct values written to column invalid written as zeros.</w:t>
      </w:r>
    </w:p>
    <w:p w14:paraId="232B5998" w14:textId="77777777" w:rsidR="0007192F" w:rsidRPr="0007192F" w:rsidRDefault="0007192F" w:rsidP="00B920BE">
      <w:pPr>
        <w:pStyle w:val="ListParagraph"/>
        <w:rPr>
          <w:sz w:val="36"/>
          <w:szCs w:val="36"/>
        </w:rPr>
      </w:pPr>
    </w:p>
    <w:p w14:paraId="5D3D8FB1" w14:textId="1DBE57B6" w:rsidR="003F4987" w:rsidRDefault="003F4987" w:rsidP="00B920BE">
      <w:pPr>
        <w:pStyle w:val="ListParagraph"/>
        <w:rPr>
          <w:sz w:val="36"/>
          <w:szCs w:val="36"/>
        </w:rPr>
      </w:pPr>
    </w:p>
    <w:p w14:paraId="2A37B5DD" w14:textId="4C78B881" w:rsidR="003F4987" w:rsidRPr="003F4987" w:rsidRDefault="003F4987" w:rsidP="003F4987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3F4987">
        <w:rPr>
          <w:sz w:val="36"/>
          <w:szCs w:val="36"/>
        </w:rPr>
        <w:t>Insert scores of all exams of a student not on file (add a student and insert scores)</w:t>
      </w:r>
    </w:p>
    <w:p w14:paraId="3A499F1F" w14:textId="356A4A0B" w:rsidR="003F4987" w:rsidRDefault="003F4987" w:rsidP="003F4987">
      <w:pPr>
        <w:pStyle w:val="ListParagraph"/>
        <w:rPr>
          <w:sz w:val="36"/>
          <w:szCs w:val="36"/>
        </w:rPr>
      </w:pPr>
    </w:p>
    <w:p w14:paraId="3E79F3C2" w14:textId="77777777" w:rsidR="005373D9" w:rsidRDefault="005373D9" w:rsidP="005373D9">
      <w:pPr>
        <w:pStyle w:val="ListParagraph"/>
        <w:rPr>
          <w:sz w:val="36"/>
          <w:szCs w:val="36"/>
        </w:rPr>
      </w:pPr>
    </w:p>
    <w:p w14:paraId="12FE9912" w14:textId="77777777" w:rsidR="005373D9" w:rsidRDefault="005373D9" w:rsidP="005373D9">
      <w:pPr>
        <w:pStyle w:val="ListParagraph"/>
        <w:rPr>
          <w:sz w:val="36"/>
          <w:szCs w:val="36"/>
        </w:rPr>
      </w:pPr>
    </w:p>
    <w:p w14:paraId="506C958C" w14:textId="369850D2" w:rsidR="005373D9" w:rsidRDefault="005373D9" w:rsidP="005373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Scores.txt before execution:</w:t>
      </w:r>
    </w:p>
    <w:p w14:paraId="70B20069" w14:textId="77777777" w:rsidR="005373D9" w:rsidRDefault="005373D9" w:rsidP="005373D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C6C0D7" wp14:editId="1EE0EC52">
            <wp:extent cx="2757508" cy="1943114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D673" w14:textId="00081079" w:rsidR="003F4987" w:rsidRPr="0007192F" w:rsidRDefault="003F4987" w:rsidP="0007192F">
      <w:pPr>
        <w:pStyle w:val="ListParagraph"/>
        <w:rPr>
          <w:sz w:val="36"/>
          <w:szCs w:val="36"/>
        </w:rPr>
      </w:pPr>
    </w:p>
    <w:p w14:paraId="1FCFC3D0" w14:textId="4A8FAE96" w:rsidR="003F4987" w:rsidRPr="00404CE8" w:rsidRDefault="003F4987" w:rsidP="00404CE8">
      <w:pPr>
        <w:ind w:firstLine="720"/>
        <w:rPr>
          <w:sz w:val="36"/>
          <w:szCs w:val="36"/>
        </w:rPr>
      </w:pPr>
      <w:r w:rsidRPr="00404CE8">
        <w:rPr>
          <w:sz w:val="36"/>
          <w:szCs w:val="36"/>
        </w:rPr>
        <w:t>Program Execution:</w:t>
      </w:r>
    </w:p>
    <w:p w14:paraId="5BCCA773" w14:textId="340152D8" w:rsidR="003F4987" w:rsidRDefault="003F4987" w:rsidP="003F498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D3E589" wp14:editId="73185046">
            <wp:extent cx="3609975" cy="4435623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04" cy="44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DC82" w14:textId="06CC876B" w:rsidR="003F4987" w:rsidRDefault="003F4987" w:rsidP="003F4987">
      <w:pPr>
        <w:pStyle w:val="ListParagraph"/>
        <w:rPr>
          <w:sz w:val="36"/>
          <w:szCs w:val="36"/>
        </w:rPr>
      </w:pPr>
    </w:p>
    <w:p w14:paraId="6F73BC41" w14:textId="1F2925D9" w:rsidR="003F4987" w:rsidRDefault="003F4987" w:rsidP="003F498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Scores.txt after:</w:t>
      </w:r>
    </w:p>
    <w:p w14:paraId="089DC08A" w14:textId="57E041F0" w:rsidR="003F4987" w:rsidRDefault="003F4987" w:rsidP="003F498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0D6100" wp14:editId="11F750B7">
            <wp:extent cx="2619394" cy="151924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5EA" w14:textId="47762ECD" w:rsidR="00404CE8" w:rsidRDefault="003F4987" w:rsidP="0007192F">
      <w:pPr>
        <w:pStyle w:val="ListParagraph"/>
        <w:rPr>
          <w:sz w:val="36"/>
          <w:szCs w:val="36"/>
        </w:rPr>
      </w:pPr>
      <w:r w:rsidRPr="003F4987">
        <w:rPr>
          <w:b/>
          <w:sz w:val="36"/>
          <w:szCs w:val="36"/>
        </w:rPr>
        <w:t>Explanation: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Student and scores appended to new row in text file.</w:t>
      </w:r>
    </w:p>
    <w:p w14:paraId="3521020F" w14:textId="4F682D03" w:rsidR="0007192F" w:rsidRDefault="0007192F" w:rsidP="0007192F">
      <w:pPr>
        <w:rPr>
          <w:sz w:val="36"/>
          <w:szCs w:val="36"/>
        </w:rPr>
      </w:pPr>
      <w:r w:rsidRPr="0007192F">
        <w:rPr>
          <w:b/>
          <w:sz w:val="36"/>
          <w:szCs w:val="36"/>
        </w:rPr>
        <w:t>Error Handling:</w:t>
      </w:r>
      <w:r w:rsidRPr="0007192F">
        <w:rPr>
          <w:sz w:val="36"/>
          <w:szCs w:val="36"/>
        </w:rPr>
        <w:t xml:space="preserve"> If the user enters non-numbers/negative numbers/numbers&gt;100, zeros will be written to the file for those entries.</w:t>
      </w:r>
    </w:p>
    <w:p w14:paraId="6A93AA7F" w14:textId="2628E828" w:rsidR="00F429B9" w:rsidRDefault="00F429B9" w:rsidP="0007192F">
      <w:pPr>
        <w:rPr>
          <w:b/>
          <w:sz w:val="36"/>
          <w:szCs w:val="36"/>
        </w:rPr>
      </w:pPr>
      <w:r w:rsidRPr="00F429B9">
        <w:rPr>
          <w:b/>
          <w:sz w:val="36"/>
          <w:szCs w:val="36"/>
        </w:rPr>
        <w:t>Screenshots:</w:t>
      </w:r>
    </w:p>
    <w:p w14:paraId="0A5F1057" w14:textId="178DDBC8" w:rsidR="00F429B9" w:rsidRPr="00F429B9" w:rsidRDefault="00F429B9" w:rsidP="0007192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8354CE4" wp14:editId="71538E55">
            <wp:extent cx="4838700" cy="3940394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31" cy="39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3168" w14:textId="0F3CCDC2" w:rsidR="00F429B9" w:rsidRDefault="00F429B9" w:rsidP="00F429B9">
      <w:pPr>
        <w:rPr>
          <w:sz w:val="36"/>
          <w:szCs w:val="36"/>
        </w:rPr>
      </w:pPr>
      <w:r w:rsidRPr="00F429B9">
        <w:rPr>
          <w:b/>
          <w:sz w:val="36"/>
          <w:szCs w:val="36"/>
        </w:rPr>
        <w:lastRenderedPageBreak/>
        <w:t>Explanation: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Invalid scores written as zero to file.</w:t>
      </w:r>
    </w:p>
    <w:p w14:paraId="2AAE3EA7" w14:textId="77777777" w:rsidR="00F429B9" w:rsidRPr="00F429B9" w:rsidRDefault="00F429B9" w:rsidP="00F429B9">
      <w:pPr>
        <w:rPr>
          <w:sz w:val="36"/>
          <w:szCs w:val="36"/>
        </w:rPr>
      </w:pPr>
    </w:p>
    <w:p w14:paraId="72E84812" w14:textId="2C5FF761" w:rsidR="008A191B" w:rsidRDefault="008A191B" w:rsidP="008A191B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Update an Exam score of a student</w:t>
      </w:r>
    </w:p>
    <w:p w14:paraId="29EC9F5B" w14:textId="77777777" w:rsidR="00A8222F" w:rsidRDefault="00A8222F" w:rsidP="005373D9">
      <w:pPr>
        <w:rPr>
          <w:sz w:val="36"/>
          <w:szCs w:val="36"/>
        </w:rPr>
      </w:pPr>
    </w:p>
    <w:p w14:paraId="78A1FD68" w14:textId="07462B02" w:rsidR="008A191B" w:rsidRDefault="008A191B" w:rsidP="008A191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Scores.txt </w:t>
      </w:r>
      <w:r w:rsidR="00A8222F">
        <w:rPr>
          <w:sz w:val="36"/>
          <w:szCs w:val="36"/>
        </w:rPr>
        <w:t xml:space="preserve">before: </w:t>
      </w:r>
    </w:p>
    <w:p w14:paraId="3330F198" w14:textId="6CA1474A" w:rsidR="00A8222F" w:rsidRDefault="00A8222F" w:rsidP="008A191B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C88F15" wp14:editId="2C25F983">
            <wp:extent cx="2619394" cy="1519249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89F" w14:textId="6360F60F" w:rsidR="008A191B" w:rsidRDefault="00A8222F" w:rsidP="00A8222F">
      <w:pPr>
        <w:ind w:left="360"/>
        <w:rPr>
          <w:sz w:val="36"/>
          <w:szCs w:val="36"/>
        </w:rPr>
      </w:pPr>
      <w:r w:rsidRPr="00A8222F">
        <w:rPr>
          <w:b/>
          <w:sz w:val="36"/>
          <w:szCs w:val="36"/>
        </w:rPr>
        <w:t>Explanation</w:t>
      </w:r>
      <w:r>
        <w:rPr>
          <w:sz w:val="36"/>
          <w:szCs w:val="36"/>
        </w:rPr>
        <w:t>: We will be changing exam 1 of student U106 from 5 to 100.</w:t>
      </w:r>
    </w:p>
    <w:p w14:paraId="70F16659" w14:textId="4DB8C0FF" w:rsidR="008A191B" w:rsidRDefault="008A191B" w:rsidP="008A191B">
      <w:pPr>
        <w:ind w:left="360"/>
        <w:rPr>
          <w:sz w:val="36"/>
          <w:szCs w:val="36"/>
        </w:rPr>
      </w:pPr>
      <w:r w:rsidRPr="00A8222F">
        <w:rPr>
          <w:b/>
          <w:sz w:val="36"/>
          <w:szCs w:val="36"/>
        </w:rPr>
        <w:t>Program Execution</w:t>
      </w:r>
      <w:r w:rsidR="005373D9">
        <w:rPr>
          <w:b/>
          <w:sz w:val="36"/>
          <w:szCs w:val="36"/>
        </w:rPr>
        <w:t xml:space="preserve"> (next page)</w:t>
      </w:r>
      <w:r>
        <w:rPr>
          <w:sz w:val="36"/>
          <w:szCs w:val="36"/>
        </w:rPr>
        <w:t>:</w:t>
      </w:r>
    </w:p>
    <w:p w14:paraId="5878965A" w14:textId="43B73F62" w:rsidR="008A191B" w:rsidRDefault="008A191B" w:rsidP="008A191B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8075D14" wp14:editId="08E802B6">
            <wp:extent cx="3467100" cy="451202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597" cy="45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46AA" w14:textId="77777777" w:rsidR="00006D23" w:rsidRDefault="00006D23" w:rsidP="008A191B">
      <w:pPr>
        <w:ind w:left="360"/>
        <w:rPr>
          <w:sz w:val="36"/>
          <w:szCs w:val="36"/>
        </w:rPr>
      </w:pPr>
    </w:p>
    <w:p w14:paraId="49E69961" w14:textId="381758BE" w:rsidR="008A191B" w:rsidRDefault="008A191B" w:rsidP="008A191B">
      <w:pPr>
        <w:ind w:left="360"/>
        <w:rPr>
          <w:sz w:val="36"/>
          <w:szCs w:val="36"/>
        </w:rPr>
      </w:pPr>
      <w:r>
        <w:rPr>
          <w:sz w:val="36"/>
          <w:szCs w:val="36"/>
        </w:rPr>
        <w:t>Scores.txt after execution:</w:t>
      </w:r>
    </w:p>
    <w:p w14:paraId="2187B426" w14:textId="7FF769FE" w:rsidR="008A191B" w:rsidRPr="008A191B" w:rsidRDefault="008A191B" w:rsidP="008A191B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AA2032" wp14:editId="79730749">
            <wp:extent cx="2705120" cy="1633549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C9FF" w14:textId="30CC5ABA" w:rsidR="003F4987" w:rsidRDefault="008A191B" w:rsidP="008A191B">
      <w:pPr>
        <w:rPr>
          <w:sz w:val="36"/>
          <w:szCs w:val="36"/>
        </w:rPr>
      </w:pPr>
      <w:r>
        <w:rPr>
          <w:sz w:val="36"/>
          <w:szCs w:val="36"/>
        </w:rPr>
        <w:t xml:space="preserve">   Explanation: Exam 1 of student U106 was successfully changed from 5 to 100.</w:t>
      </w:r>
    </w:p>
    <w:p w14:paraId="2AC166D7" w14:textId="589314B4" w:rsidR="008A191B" w:rsidRDefault="008A191B" w:rsidP="008A191B">
      <w:pPr>
        <w:rPr>
          <w:sz w:val="36"/>
          <w:szCs w:val="36"/>
        </w:rPr>
      </w:pPr>
    </w:p>
    <w:p w14:paraId="1D8E2BFD" w14:textId="37C62ACC" w:rsidR="008A191B" w:rsidRDefault="008A191B" w:rsidP="008A191B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Update an exam score for every student</w:t>
      </w:r>
    </w:p>
    <w:p w14:paraId="4864B7C4" w14:textId="5AEAA402" w:rsidR="002F5E06" w:rsidRDefault="002F5E06" w:rsidP="002F5E06">
      <w:pPr>
        <w:pStyle w:val="ListParagraph"/>
        <w:rPr>
          <w:sz w:val="36"/>
          <w:szCs w:val="36"/>
        </w:rPr>
      </w:pPr>
    </w:p>
    <w:p w14:paraId="76A2B757" w14:textId="0EF657A1" w:rsidR="002F5E06" w:rsidRDefault="002F5E06" w:rsidP="002F5E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Scores.txt before: </w:t>
      </w:r>
    </w:p>
    <w:p w14:paraId="4E118FA9" w14:textId="47A34DA9" w:rsidR="002F5E06" w:rsidRPr="005373D9" w:rsidRDefault="002F5E06" w:rsidP="005373D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A2B9CD" wp14:editId="7BBEB387">
            <wp:extent cx="2757508" cy="194311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E9F9" w14:textId="73B3A6C4" w:rsidR="002F5E06" w:rsidRDefault="002F5E06" w:rsidP="002F5E06">
      <w:pPr>
        <w:pStyle w:val="ListParagraph"/>
        <w:rPr>
          <w:sz w:val="36"/>
          <w:szCs w:val="36"/>
        </w:rPr>
      </w:pPr>
      <w:r w:rsidRPr="005373D9">
        <w:rPr>
          <w:b/>
          <w:sz w:val="36"/>
          <w:szCs w:val="36"/>
        </w:rPr>
        <w:t>Program Execution</w:t>
      </w:r>
      <w:r>
        <w:rPr>
          <w:sz w:val="36"/>
          <w:szCs w:val="36"/>
        </w:rPr>
        <w:t>:</w:t>
      </w:r>
    </w:p>
    <w:p w14:paraId="0A61D2EA" w14:textId="7F89027B" w:rsidR="002F5E06" w:rsidRDefault="002F5E06" w:rsidP="005373D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F09542" wp14:editId="54DB6CA7">
            <wp:extent cx="3632237" cy="4286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6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645" cy="42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4EA1" w14:textId="1DA97E5F" w:rsidR="003F4987" w:rsidRDefault="002F5E06" w:rsidP="002F5E06">
      <w:pPr>
        <w:ind w:firstLine="720"/>
        <w:rPr>
          <w:sz w:val="36"/>
          <w:szCs w:val="36"/>
        </w:rPr>
      </w:pPr>
      <w:r w:rsidRPr="00A8222F">
        <w:rPr>
          <w:b/>
          <w:sz w:val="36"/>
          <w:szCs w:val="36"/>
        </w:rPr>
        <w:lastRenderedPageBreak/>
        <w:t>After</w:t>
      </w:r>
      <w:r>
        <w:rPr>
          <w:sz w:val="36"/>
          <w:szCs w:val="36"/>
        </w:rPr>
        <w:t xml:space="preserve">: </w:t>
      </w:r>
    </w:p>
    <w:p w14:paraId="4A2D7270" w14:textId="0A8BBAE4" w:rsidR="002F5E06" w:rsidRDefault="002F5E06" w:rsidP="003F498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61E03176" wp14:editId="04FC322F">
            <wp:extent cx="2669049" cy="1700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52" cy="17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7B35" w14:textId="013B45BC" w:rsidR="0031798C" w:rsidRDefault="00306C3F" w:rsidP="003F4987">
      <w:pPr>
        <w:rPr>
          <w:sz w:val="36"/>
          <w:szCs w:val="36"/>
        </w:rPr>
      </w:pPr>
      <w:r w:rsidRPr="00306C3F">
        <w:rPr>
          <w:b/>
          <w:sz w:val="36"/>
          <w:szCs w:val="36"/>
        </w:rPr>
        <w:t>Explanation</w:t>
      </w:r>
      <w:r>
        <w:rPr>
          <w:sz w:val="36"/>
          <w:szCs w:val="36"/>
        </w:rPr>
        <w:t>: Curve added to each exam</w:t>
      </w:r>
      <w:r w:rsidR="005373D9">
        <w:rPr>
          <w:sz w:val="36"/>
          <w:szCs w:val="36"/>
        </w:rPr>
        <w:t xml:space="preserve"> in first column</w:t>
      </w:r>
      <w:r>
        <w:rPr>
          <w:sz w:val="36"/>
          <w:szCs w:val="36"/>
        </w:rPr>
        <w:t>.</w:t>
      </w:r>
    </w:p>
    <w:p w14:paraId="0D2453AB" w14:textId="45AA8E4E" w:rsidR="00006D23" w:rsidRDefault="00006D23" w:rsidP="003F4987">
      <w:pPr>
        <w:rPr>
          <w:sz w:val="36"/>
          <w:szCs w:val="36"/>
        </w:rPr>
      </w:pPr>
    </w:p>
    <w:p w14:paraId="3B220F3E" w14:textId="1A9EC472" w:rsidR="00006D23" w:rsidRPr="00006D23" w:rsidRDefault="00006D23" w:rsidP="003F4987">
      <w:pPr>
        <w:rPr>
          <w:b/>
          <w:sz w:val="36"/>
          <w:szCs w:val="36"/>
          <w:u w:val="single"/>
        </w:rPr>
      </w:pPr>
      <w:r w:rsidRPr="00006D23">
        <w:rPr>
          <w:b/>
          <w:sz w:val="36"/>
          <w:szCs w:val="36"/>
        </w:rPr>
        <w:t>Conclusion</w:t>
      </w:r>
      <w:r>
        <w:rPr>
          <w:sz w:val="36"/>
          <w:szCs w:val="36"/>
        </w:rPr>
        <w:t xml:space="preserve">: If you have any issue with my program or concerns you can contact me at </w:t>
      </w:r>
      <w:r w:rsidRPr="00006D23">
        <w:rPr>
          <w:b/>
          <w:sz w:val="36"/>
          <w:szCs w:val="36"/>
          <w:u w:val="single"/>
        </w:rPr>
        <w:t>johnadams@mail.usf.edu</w:t>
      </w:r>
    </w:p>
    <w:p w14:paraId="00CEE9D8" w14:textId="77777777" w:rsidR="00B920BE" w:rsidRPr="00AD7E2F" w:rsidRDefault="00B920BE" w:rsidP="00B920BE">
      <w:pPr>
        <w:pStyle w:val="ListParagraph"/>
        <w:rPr>
          <w:sz w:val="36"/>
          <w:szCs w:val="36"/>
        </w:rPr>
      </w:pPr>
    </w:p>
    <w:sectPr w:rsidR="00B920BE" w:rsidRPr="00AD7E2F">
      <w:footerReference w:type="default" r:id="rId2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A9E8" w14:textId="77777777" w:rsidR="00DF15A3" w:rsidRDefault="00DF15A3" w:rsidP="00C6554A">
      <w:pPr>
        <w:spacing w:before="0" w:after="0" w:line="240" w:lineRule="auto"/>
      </w:pPr>
      <w:r>
        <w:separator/>
      </w:r>
    </w:p>
  </w:endnote>
  <w:endnote w:type="continuationSeparator" w:id="0">
    <w:p w14:paraId="693E0523" w14:textId="77777777" w:rsidR="00DF15A3" w:rsidRDefault="00DF15A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A74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F5DC4" w14:textId="77777777" w:rsidR="00DF15A3" w:rsidRDefault="00DF15A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B5452C7" w14:textId="77777777" w:rsidR="00DF15A3" w:rsidRDefault="00DF15A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123D4B"/>
    <w:multiLevelType w:val="hybridMultilevel"/>
    <w:tmpl w:val="05284A70"/>
    <w:lvl w:ilvl="0" w:tplc="951CD3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10C2A"/>
    <w:multiLevelType w:val="hybridMultilevel"/>
    <w:tmpl w:val="8CB6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37D35"/>
    <w:multiLevelType w:val="hybridMultilevel"/>
    <w:tmpl w:val="5F8CF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EE090F"/>
    <w:multiLevelType w:val="hybridMultilevel"/>
    <w:tmpl w:val="593A7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A4E"/>
    <w:multiLevelType w:val="hybridMultilevel"/>
    <w:tmpl w:val="07521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363933"/>
    <w:multiLevelType w:val="hybridMultilevel"/>
    <w:tmpl w:val="F29008EE"/>
    <w:lvl w:ilvl="0" w:tplc="0FE2BC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77D49"/>
    <w:multiLevelType w:val="hybridMultilevel"/>
    <w:tmpl w:val="584AA734"/>
    <w:lvl w:ilvl="0" w:tplc="95EABE4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80B20"/>
    <w:multiLevelType w:val="hybridMultilevel"/>
    <w:tmpl w:val="0232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20"/>
  </w:num>
  <w:num w:numId="19">
    <w:abstractNumId w:val="13"/>
  </w:num>
  <w:num w:numId="20">
    <w:abstractNumId w:val="18"/>
  </w:num>
  <w:num w:numId="21">
    <w:abstractNumId w:val="16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E5"/>
    <w:rsid w:val="000058E1"/>
    <w:rsid w:val="00006D23"/>
    <w:rsid w:val="00036168"/>
    <w:rsid w:val="00045F59"/>
    <w:rsid w:val="0007192F"/>
    <w:rsid w:val="00081E8D"/>
    <w:rsid w:val="00155DD7"/>
    <w:rsid w:val="00191B3C"/>
    <w:rsid w:val="001B45C3"/>
    <w:rsid w:val="001F4FD8"/>
    <w:rsid w:val="002554CD"/>
    <w:rsid w:val="00293B83"/>
    <w:rsid w:val="002B4294"/>
    <w:rsid w:val="002E0130"/>
    <w:rsid w:val="002F5E06"/>
    <w:rsid w:val="00306C3F"/>
    <w:rsid w:val="0031798C"/>
    <w:rsid w:val="00333D0D"/>
    <w:rsid w:val="003F4987"/>
    <w:rsid w:val="00404CE8"/>
    <w:rsid w:val="004137BC"/>
    <w:rsid w:val="00477620"/>
    <w:rsid w:val="00483D85"/>
    <w:rsid w:val="0048414F"/>
    <w:rsid w:val="004B43BF"/>
    <w:rsid w:val="004C049F"/>
    <w:rsid w:val="005000E2"/>
    <w:rsid w:val="005373D9"/>
    <w:rsid w:val="00550B99"/>
    <w:rsid w:val="0055404F"/>
    <w:rsid w:val="005C387C"/>
    <w:rsid w:val="006A3CE7"/>
    <w:rsid w:val="006A4A66"/>
    <w:rsid w:val="00871A1C"/>
    <w:rsid w:val="008A191B"/>
    <w:rsid w:val="008F11B8"/>
    <w:rsid w:val="009025B7"/>
    <w:rsid w:val="00904FD6"/>
    <w:rsid w:val="00A13CE5"/>
    <w:rsid w:val="00A8222F"/>
    <w:rsid w:val="00AD7E2F"/>
    <w:rsid w:val="00B519E7"/>
    <w:rsid w:val="00B920BE"/>
    <w:rsid w:val="00BA34CE"/>
    <w:rsid w:val="00BD0C40"/>
    <w:rsid w:val="00BD5228"/>
    <w:rsid w:val="00BE5F34"/>
    <w:rsid w:val="00C322D8"/>
    <w:rsid w:val="00C6554A"/>
    <w:rsid w:val="00DF15A3"/>
    <w:rsid w:val="00ED7C44"/>
    <w:rsid w:val="00F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99B3"/>
  <w15:chartTrackingRefBased/>
  <w15:docId w15:val="{B6D79E34-7680-43FF-B7F5-4FB40408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E2F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03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292</TotalTime>
  <Pages>19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Adams</cp:lastModifiedBy>
  <cp:revision>20</cp:revision>
  <dcterms:created xsi:type="dcterms:W3CDTF">2018-04-19T17:26:00Z</dcterms:created>
  <dcterms:modified xsi:type="dcterms:W3CDTF">2018-04-21T20:57:00Z</dcterms:modified>
</cp:coreProperties>
</file>